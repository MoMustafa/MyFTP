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28D" w:rsidRPr="00B4528D" w:rsidRDefault="00096A35" w:rsidP="00B4528D">
      <w:pPr>
        <w:pStyle w:val="Title"/>
      </w:pPr>
      <w:r>
        <w:t>Mohammad Mustafa</w:t>
      </w:r>
    </w:p>
    <w:p w:rsidR="00C43871" w:rsidRDefault="00EA5F43" w:rsidP="00C43871">
      <w:r>
        <w:t>1705 Coit Rd, Plano, TX, 75075</w:t>
      </w:r>
      <w:r w:rsidR="008417D1">
        <w:t> | </w:t>
      </w:r>
      <w:r>
        <w:t>443-934-0262</w:t>
      </w:r>
      <w:r w:rsidR="008417D1">
        <w:t> | </w:t>
      </w:r>
      <w:hyperlink r:id="rId7" w:history="1">
        <w:r w:rsidR="00C43871" w:rsidRPr="0032094E">
          <w:rPr>
            <w:rStyle w:val="Hyperlink"/>
          </w:rPr>
          <w:t>msmustafa767@gmail.com</w:t>
        </w:r>
      </w:hyperlink>
    </w:p>
    <w:p w:rsidR="008C4A27" w:rsidRPr="00C43871" w:rsidRDefault="00EA5F43" w:rsidP="00C43871">
      <w:pPr>
        <w:rPr>
          <w:b/>
        </w:rPr>
      </w:pPr>
      <w:r w:rsidRPr="00C43871">
        <w:rPr>
          <w:b/>
        </w:rPr>
        <w:t>January 30, 2018</w:t>
      </w:r>
    </w:p>
    <w:p w:rsidR="00C43871" w:rsidRDefault="00EA5F43" w:rsidP="00C43871">
      <w:pPr>
        <w:pStyle w:val="Address"/>
      </w:pPr>
      <w:sdt>
        <w:sdtPr>
          <w:rPr>
            <w:b/>
          </w:rPr>
          <w:alias w:val="Recipient Name:"/>
          <w:tag w:val="Recipient Name:"/>
          <w:id w:val="1064140302"/>
          <w:placeholder>
            <w:docPart w:val="BBA20C5EA28F4379913810467B43C4B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Pr="00C43871">
            <w:rPr>
              <w:b/>
            </w:rPr>
            <w:t>Human Resources Department</w:t>
          </w:r>
          <w:r w:rsidRPr="00C43871">
            <w:rPr>
              <w:b/>
            </w:rPr>
            <w:br/>
            <w:t>J. C. Penney</w:t>
          </w:r>
          <w:r w:rsidRPr="00C43871">
            <w:rPr>
              <w:b/>
            </w:rPr>
            <w:br/>
            <w:t>6501 Legacy Dr.</w:t>
          </w:r>
          <w:r w:rsidRPr="00C43871">
            <w:rPr>
              <w:b/>
            </w:rPr>
            <w:br/>
            <w:t>Plano, TX, 75024</w:t>
          </w:r>
        </w:sdtContent>
      </w:sdt>
    </w:p>
    <w:p w:rsidR="00C43871" w:rsidRDefault="00C43871" w:rsidP="00C43871">
      <w:pPr>
        <w:pStyle w:val="Address"/>
      </w:pPr>
    </w:p>
    <w:p w:rsidR="008C4A27" w:rsidRPr="00C43871" w:rsidRDefault="008417D1" w:rsidP="00C43871">
      <w:pPr>
        <w:pStyle w:val="Address"/>
        <w:rPr>
          <w:b/>
        </w:rPr>
      </w:pPr>
      <w:r w:rsidRPr="00C43871">
        <w:rPr>
          <w:b/>
        </w:rPr>
        <w:t>Dear</w:t>
      </w:r>
      <w:r w:rsidR="008C4A27" w:rsidRPr="00C43871">
        <w:rPr>
          <w:b/>
        </w:rPr>
        <w:t xml:space="preserve"> </w:t>
      </w:r>
      <w:sdt>
        <w:sdtPr>
          <w:rPr>
            <w:b/>
          </w:rPr>
          <w:alias w:val="Recipient Name:"/>
          <w:tag w:val="Recipient Name:"/>
          <w:id w:val="1981333490"/>
          <w:placeholder>
            <w:docPart w:val="D8E54682B32845C4B3B4276FD290E3D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EA5F43" w:rsidRPr="00C43871">
            <w:rPr>
              <w:b/>
            </w:rPr>
            <w:t>Human Resources Department</w:t>
          </w:r>
          <w:r w:rsidR="00EA5F43" w:rsidRPr="00C43871">
            <w:rPr>
              <w:b/>
            </w:rPr>
            <w:br/>
            <w:t>J. C. Penney</w:t>
          </w:r>
          <w:r w:rsidR="00EA5F43" w:rsidRPr="00C43871">
            <w:rPr>
              <w:b/>
            </w:rPr>
            <w:br/>
            <w:t>6501 Legacy Dr.</w:t>
          </w:r>
          <w:r w:rsidR="00EA5F43" w:rsidRPr="00C43871">
            <w:rPr>
              <w:b/>
            </w:rPr>
            <w:br/>
            <w:t>Plano, TX, 75024</w:t>
          </w:r>
        </w:sdtContent>
      </w:sdt>
      <w:r w:rsidR="008C4A27" w:rsidRPr="00C43871">
        <w:rPr>
          <w:b/>
        </w:rPr>
        <w:t>:</w:t>
      </w:r>
    </w:p>
    <w:p w:rsidR="00FF16CF" w:rsidRDefault="00FF16CF" w:rsidP="00EA5F43">
      <w:r>
        <w:t>I am writing to apply to the Platform Engineering – Software Engineer Intern position.  I am currently a senior pursuing a Bachelor of Science in Computer Engineering at the University of Texas at Dallas. My coursework at the university as well as numerous projects and team collaborations make me a perfect fit for the position. Furthermore, you will find that I am both self motivated and goal oriented, which I believe makes me strong candidate to efficiently and reliably perform the responsibilities of the position.</w:t>
      </w:r>
    </w:p>
    <w:p w:rsidR="008417D1" w:rsidRDefault="00FF16CF" w:rsidP="00EA5F43">
      <w:r>
        <w:t xml:space="preserve">As an undergraduate, I divide my time between coursework, UTD Design projects and being a Supplemental Instructor for the Electromagnetism and Waves course at UTD. Pertaining to this position, I completed a course in software engineering which exposed me to the industry practices in development and deployment. Furthermore, my major focuses intensively on a variety of programming languages </w:t>
      </w:r>
      <w:r w:rsidR="00C43871">
        <w:t>which has given me a lot of hands on experience with C, C+, Java, Python and more.</w:t>
      </w:r>
      <w:r>
        <w:t xml:space="preserve"> </w:t>
      </w:r>
      <w:r w:rsidR="00C43871">
        <w:t>As a senior I find myself able to pickup new languages, development and testing</w:t>
      </w:r>
      <w:r>
        <w:t xml:space="preserve"> </w:t>
      </w:r>
      <w:r w:rsidR="00C43871">
        <w:t xml:space="preserve">environments very fast. In my spare time I complete online courses to expand my toolbox and have most recently taught myself Database Management and Analysis using SQL. </w:t>
      </w:r>
    </w:p>
    <w:p w:rsidR="00C43871" w:rsidRDefault="00C43871" w:rsidP="00EA5F43">
      <w:r>
        <w:t>My extracurricular interests lie in volunteering and as an active member of UTD’s Alpha Phi Omega Chapter, I spend many weekends volunteering and organizing volunteer events in the DFW area in collaboration with non-profits in the region.</w:t>
      </w:r>
    </w:p>
    <w:p w:rsidR="00C43871" w:rsidRDefault="00C43871" w:rsidP="00EA5F43">
      <w:r>
        <w:t xml:space="preserve">I am very eager to interview for this position and learning more about the responsibilties that come with it. Thank you very much for your consideration. </w:t>
      </w:r>
    </w:p>
    <w:p w:rsidR="00B4528D" w:rsidRPr="00C43871" w:rsidRDefault="008417D1" w:rsidP="00C43871">
      <w:pPr>
        <w:pStyle w:val="Closing"/>
      </w:pPr>
      <w:bookmarkStart w:id="0" w:name="_GoBack"/>
      <w:bookmarkEnd w:id="0"/>
      <w:r>
        <w:t>Sincerely,</w:t>
      </w:r>
      <w:r w:rsidR="00C43871">
        <w:br/>
      </w:r>
      <w:r w:rsidR="00C43871">
        <w:br/>
      </w:r>
      <w:r w:rsidR="009C1EA9">
        <w:rPr>
          <w:color w:val="404040" w:themeColor="text1" w:themeTint="BF"/>
        </w:rPr>
        <w:t>Mohammad Mustafa</w:t>
      </w:r>
    </w:p>
    <w:sectPr w:rsidR="00B4528D" w:rsidRPr="00C43871">
      <w:footerReference w:type="default" r:id="rId8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D66" w:rsidRDefault="00080D66" w:rsidP="008C4A27">
      <w:pPr>
        <w:spacing w:after="0"/>
      </w:pPr>
      <w:r>
        <w:separator/>
      </w:r>
    </w:p>
  </w:endnote>
  <w:endnote w:type="continuationSeparator" w:id="0">
    <w:p w:rsidR="00080D66" w:rsidRDefault="00080D66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4387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D66" w:rsidRDefault="00080D66" w:rsidP="008C4A27">
      <w:pPr>
        <w:spacing w:after="0"/>
      </w:pPr>
      <w:r>
        <w:separator/>
      </w:r>
    </w:p>
  </w:footnote>
  <w:footnote w:type="continuationSeparator" w:id="0">
    <w:p w:rsidR="00080D66" w:rsidRDefault="00080D66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35"/>
    <w:rsid w:val="00077B54"/>
    <w:rsid w:val="00080D66"/>
    <w:rsid w:val="00096A35"/>
    <w:rsid w:val="00293B83"/>
    <w:rsid w:val="004C6507"/>
    <w:rsid w:val="00586C86"/>
    <w:rsid w:val="006A3CE7"/>
    <w:rsid w:val="008417D1"/>
    <w:rsid w:val="008C4A27"/>
    <w:rsid w:val="009C1EA9"/>
    <w:rsid w:val="00A71493"/>
    <w:rsid w:val="00B137AD"/>
    <w:rsid w:val="00B4528D"/>
    <w:rsid w:val="00C43871"/>
    <w:rsid w:val="00EA5F43"/>
    <w:rsid w:val="00F34A95"/>
    <w:rsid w:val="00FF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0B90"/>
  <w15:chartTrackingRefBased/>
  <w15:docId w15:val="{D6228AEF-6933-4A69-B4D5-C89E51E0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C43871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smustafa76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d7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A20C5EA28F4379913810467B43C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AE7A0-89DC-4224-888F-8ADCC5B09D93}"/>
      </w:docPartPr>
      <w:docPartBody>
        <w:p w:rsidR="00000000" w:rsidRDefault="00A412C6">
          <w:pPr>
            <w:pStyle w:val="BBA20C5EA28F4379913810467B43C4BC"/>
          </w:pPr>
          <w:r>
            <w:t>Recipient Name</w:t>
          </w:r>
        </w:p>
      </w:docPartBody>
    </w:docPart>
    <w:docPart>
      <w:docPartPr>
        <w:name w:val="D8E54682B32845C4B3B4276FD290E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F4F0B-9010-4070-9AAB-422DDE9444DA}"/>
      </w:docPartPr>
      <w:docPartBody>
        <w:p w:rsidR="00000000" w:rsidRDefault="00A412C6">
          <w:pPr>
            <w:pStyle w:val="D8E54682B32845C4B3B4276FD290E3D7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C6"/>
    <w:rsid w:val="00A4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DEC9BAD8514A4FA1779A43A8596F33">
    <w:name w:val="1DDEC9BAD8514A4FA1779A43A8596F33"/>
  </w:style>
  <w:style w:type="paragraph" w:customStyle="1" w:styleId="5117058E48854CB58B76BF20D9E39A67">
    <w:name w:val="5117058E48854CB58B76BF20D9E39A67"/>
  </w:style>
  <w:style w:type="paragraph" w:customStyle="1" w:styleId="952138F2D65E45CD86F1236EB1CF09AB">
    <w:name w:val="952138F2D65E45CD86F1236EB1CF09AB"/>
  </w:style>
  <w:style w:type="paragraph" w:customStyle="1" w:styleId="F10F3E6ED56D4D93A8C9F4DC3FB4DB98">
    <w:name w:val="F10F3E6ED56D4D93A8C9F4DC3FB4DB98"/>
  </w:style>
  <w:style w:type="paragraph" w:customStyle="1" w:styleId="F69EB2A758C14D74B2D23A8614814AF5">
    <w:name w:val="F69EB2A758C14D74B2D23A8614814AF5"/>
  </w:style>
  <w:style w:type="paragraph" w:customStyle="1" w:styleId="BBA20C5EA28F4379913810467B43C4BC">
    <w:name w:val="BBA20C5EA28F4379913810467B43C4BC"/>
  </w:style>
  <w:style w:type="paragraph" w:customStyle="1" w:styleId="440256DFA86C4A9AA35E56F152FD6339">
    <w:name w:val="440256DFA86C4A9AA35E56F152FD6339"/>
  </w:style>
  <w:style w:type="paragraph" w:customStyle="1" w:styleId="D8E54682B32845C4B3B4276FD290E3D7">
    <w:name w:val="D8E54682B32845C4B3B4276FD290E3D7"/>
  </w:style>
  <w:style w:type="paragraph" w:customStyle="1" w:styleId="4B99681365454B358C5736CCA9868C39">
    <w:name w:val="4B99681365454B358C5736CCA9868C39"/>
  </w:style>
  <w:style w:type="paragraph" w:customStyle="1" w:styleId="8F7CE857A31549BC8D8B38BBA384BB3B">
    <w:name w:val="8F7CE857A31549BC8D8B38BBA384BB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121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Shad M</dc:creator>
  <cp:keywords>Human Resources Department
J. C. Penney
6501 Legacy Dr.
Plano, TX, 75024</cp:keywords>
  <dc:description/>
  <cp:lastModifiedBy>M Shad M</cp:lastModifiedBy>
  <cp:revision>4</cp:revision>
  <dcterms:created xsi:type="dcterms:W3CDTF">2018-01-30T15:31:00Z</dcterms:created>
  <dcterms:modified xsi:type="dcterms:W3CDTF">2018-01-30T21:11:00Z</dcterms:modified>
</cp:coreProperties>
</file>